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E61" w:rsidRPr="00E96F51" w:rsidRDefault="00EB7E61" w:rsidP="00065CD7">
      <w:pPr>
        <w:pStyle w:val="BodyText"/>
        <w:ind w:firstLine="540"/>
        <w:jc w:val="left"/>
        <w:rPr>
          <w:color w:val="333333"/>
          <w:sz w:val="28"/>
          <w:szCs w:val="28"/>
          <w:shd w:val="clear" w:color="auto" w:fill="FFFFFF"/>
        </w:rPr>
      </w:pPr>
      <w:r w:rsidRPr="00E96F51">
        <w:rPr>
          <w:color w:val="333333"/>
          <w:sz w:val="28"/>
          <w:szCs w:val="28"/>
          <w:shd w:val="clear" w:color="auto" w:fill="FFFFFF"/>
        </w:rPr>
        <w:t>На основании клинико-рентгенологической картины необходимо провести у пациентки дифференциальную диагностику между заболеваниями: правосторонняя нижнедолевая пневмония и инфильтративный туберкулез нижней доли правого легкого в фазе распада.</w:t>
      </w:r>
    </w:p>
    <w:p w:rsidR="00EB7E61" w:rsidRPr="00E96F51" w:rsidRDefault="00EB7E61" w:rsidP="00065CD7">
      <w:pPr>
        <w:pStyle w:val="BodyText"/>
        <w:ind w:firstLine="540"/>
        <w:jc w:val="left"/>
        <w:rPr>
          <w:color w:val="333333"/>
          <w:sz w:val="28"/>
          <w:szCs w:val="28"/>
          <w:shd w:val="clear" w:color="auto" w:fill="FFFFFF"/>
        </w:rPr>
      </w:pPr>
      <w:r w:rsidRPr="00E96F51">
        <w:rPr>
          <w:color w:val="333333"/>
          <w:sz w:val="28"/>
          <w:szCs w:val="28"/>
          <w:shd w:val="clear" w:color="auto" w:fill="FFFFFF"/>
        </w:rPr>
        <w:t>При поступлении пациентки в Дифференциально-диагностическое отделение СПб НИИФ, по моему мнению, необходимо выполнение свежей МСКТ ОГП для уточнения характера и протяженности изменений в легких.</w:t>
      </w:r>
    </w:p>
    <w:p w:rsidR="00EB7E61" w:rsidRPr="00E96F51" w:rsidRDefault="00EB7E61" w:rsidP="00197FD0">
      <w:pPr>
        <w:pStyle w:val="BodyText"/>
        <w:ind w:firstLine="540"/>
        <w:jc w:val="left"/>
        <w:rPr>
          <w:color w:val="333333"/>
          <w:sz w:val="28"/>
          <w:szCs w:val="28"/>
          <w:shd w:val="clear" w:color="auto" w:fill="FFFFFF"/>
        </w:rPr>
      </w:pPr>
      <w:r w:rsidRPr="00E96F51">
        <w:rPr>
          <w:color w:val="333333"/>
          <w:sz w:val="28"/>
          <w:szCs w:val="28"/>
          <w:shd w:val="clear" w:color="auto" w:fill="FFFFFF"/>
        </w:rPr>
        <w:t xml:space="preserve">Больная М., 20 лет, нуждается в проведении курса антибиотикотерапии препаратами широкого спектра действия для исключения неспецифической патологии в легких (правосторонняя нижнедолевая пневмония?) с последующим </w:t>
      </w:r>
      <w:r w:rsidRPr="00E96F51">
        <w:rPr>
          <w:color w:val="333333"/>
          <w:sz w:val="28"/>
          <w:szCs w:val="28"/>
          <w:shd w:val="clear" w:color="auto" w:fill="FFFFFF"/>
          <w:lang w:val="en-US"/>
        </w:rPr>
        <w:t>Rg</w:t>
      </w:r>
      <w:r w:rsidRPr="00E96F51">
        <w:rPr>
          <w:color w:val="333333"/>
          <w:sz w:val="28"/>
          <w:szCs w:val="28"/>
          <w:shd w:val="clear" w:color="auto" w:fill="FFFFFF"/>
        </w:rPr>
        <w:t>-контролем через 2 недели.</w:t>
      </w:r>
    </w:p>
    <w:p w:rsidR="00EB7E61" w:rsidRPr="00197FD0" w:rsidRDefault="00EB7E61" w:rsidP="00197FD0">
      <w:pPr>
        <w:pStyle w:val="BodyText"/>
        <w:ind w:firstLine="540"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sectPr w:rsidR="00EB7E61" w:rsidRPr="00197FD0" w:rsidSect="00C1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3BF"/>
    <w:multiLevelType w:val="hybridMultilevel"/>
    <w:tmpl w:val="D068CD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5C1BBD"/>
    <w:multiLevelType w:val="hybridMultilevel"/>
    <w:tmpl w:val="C07287A8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1E1BF6"/>
    <w:multiLevelType w:val="hybridMultilevel"/>
    <w:tmpl w:val="5080D4B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2EB2C87"/>
    <w:multiLevelType w:val="hybridMultilevel"/>
    <w:tmpl w:val="4460ADE6"/>
    <w:lvl w:ilvl="0" w:tplc="FB92CF10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4">
    <w:nsid w:val="68B11CBD"/>
    <w:multiLevelType w:val="hybridMultilevel"/>
    <w:tmpl w:val="07F47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C080E27"/>
    <w:multiLevelType w:val="hybridMultilevel"/>
    <w:tmpl w:val="9182CB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65D8"/>
    <w:rsid w:val="00030DD4"/>
    <w:rsid w:val="00065CD7"/>
    <w:rsid w:val="0006629C"/>
    <w:rsid w:val="000867D7"/>
    <w:rsid w:val="00097168"/>
    <w:rsid w:val="000C21E4"/>
    <w:rsid w:val="000D0040"/>
    <w:rsid w:val="000D4CFC"/>
    <w:rsid w:val="0010586C"/>
    <w:rsid w:val="00120941"/>
    <w:rsid w:val="0014505E"/>
    <w:rsid w:val="00162CF9"/>
    <w:rsid w:val="00197FD0"/>
    <w:rsid w:val="001A0090"/>
    <w:rsid w:val="00203F8D"/>
    <w:rsid w:val="00234E40"/>
    <w:rsid w:val="002366E7"/>
    <w:rsid w:val="002B37E8"/>
    <w:rsid w:val="002B64F0"/>
    <w:rsid w:val="00300805"/>
    <w:rsid w:val="0030488F"/>
    <w:rsid w:val="003051B9"/>
    <w:rsid w:val="00353235"/>
    <w:rsid w:val="003613AB"/>
    <w:rsid w:val="003A0145"/>
    <w:rsid w:val="003E7727"/>
    <w:rsid w:val="003F2D99"/>
    <w:rsid w:val="00406B7D"/>
    <w:rsid w:val="004101FF"/>
    <w:rsid w:val="004209C7"/>
    <w:rsid w:val="004B7313"/>
    <w:rsid w:val="004F0A44"/>
    <w:rsid w:val="004F4C16"/>
    <w:rsid w:val="00511115"/>
    <w:rsid w:val="00536F36"/>
    <w:rsid w:val="00551130"/>
    <w:rsid w:val="00581992"/>
    <w:rsid w:val="0058686A"/>
    <w:rsid w:val="00590AB4"/>
    <w:rsid w:val="005A1FB8"/>
    <w:rsid w:val="005F4D14"/>
    <w:rsid w:val="00603EC3"/>
    <w:rsid w:val="00615A5F"/>
    <w:rsid w:val="0071289B"/>
    <w:rsid w:val="00721498"/>
    <w:rsid w:val="007D7028"/>
    <w:rsid w:val="007E29FD"/>
    <w:rsid w:val="007E73D4"/>
    <w:rsid w:val="007F4DC3"/>
    <w:rsid w:val="0080086A"/>
    <w:rsid w:val="008062FE"/>
    <w:rsid w:val="008162F8"/>
    <w:rsid w:val="00936F45"/>
    <w:rsid w:val="009A1AAD"/>
    <w:rsid w:val="009A3226"/>
    <w:rsid w:val="009B13C8"/>
    <w:rsid w:val="009C6C2F"/>
    <w:rsid w:val="009D3132"/>
    <w:rsid w:val="009F521E"/>
    <w:rsid w:val="00A06ECC"/>
    <w:rsid w:val="00A40309"/>
    <w:rsid w:val="00A66B6E"/>
    <w:rsid w:val="00A712FD"/>
    <w:rsid w:val="00AA0E9F"/>
    <w:rsid w:val="00AA3405"/>
    <w:rsid w:val="00AE5588"/>
    <w:rsid w:val="00B05062"/>
    <w:rsid w:val="00B13071"/>
    <w:rsid w:val="00B25AB8"/>
    <w:rsid w:val="00BB5E9D"/>
    <w:rsid w:val="00C123A1"/>
    <w:rsid w:val="00C55AB6"/>
    <w:rsid w:val="00C72EB3"/>
    <w:rsid w:val="00CE7FA8"/>
    <w:rsid w:val="00CF01AC"/>
    <w:rsid w:val="00D6628F"/>
    <w:rsid w:val="00D811EA"/>
    <w:rsid w:val="00D92C83"/>
    <w:rsid w:val="00DA65D8"/>
    <w:rsid w:val="00DE18B8"/>
    <w:rsid w:val="00E5487E"/>
    <w:rsid w:val="00E96F51"/>
    <w:rsid w:val="00EB7E61"/>
    <w:rsid w:val="00EE6A6F"/>
    <w:rsid w:val="00EF5718"/>
    <w:rsid w:val="00F74CA2"/>
    <w:rsid w:val="00FE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6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locked/>
    <w:rsid w:val="00DE18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18B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semiHidden/>
    <w:rsid w:val="0058686A"/>
    <w:pPr>
      <w:overflowPunct w:val="0"/>
      <w:autoSpaceDE w:val="0"/>
      <w:autoSpaceDN w:val="0"/>
      <w:adjustRightInd w:val="0"/>
      <w:jc w:val="right"/>
    </w:pPr>
    <w:rPr>
      <w:sz w:val="3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8686A"/>
    <w:rPr>
      <w:rFonts w:ascii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99"/>
    <w:rsid w:val="0058686A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62CF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F0A4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439</TotalTime>
  <Pages>1</Pages>
  <Words>101</Words>
  <Characters>576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</cp:lastModifiedBy>
  <cp:revision>54</cp:revision>
  <dcterms:created xsi:type="dcterms:W3CDTF">2015-01-17T10:22:00Z</dcterms:created>
  <dcterms:modified xsi:type="dcterms:W3CDTF">2016-07-05T11:19:00Z</dcterms:modified>
</cp:coreProperties>
</file>